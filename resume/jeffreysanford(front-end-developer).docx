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9C2F62">
            <w:pPr>
              <w:pStyle w:val="Initials"/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5BF55F6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1cade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1cade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4294C290D212461AAD7B3F76A950BF5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A0573">
                  <w:t>JS</w:t>
                </w:r>
              </w:sdtContent>
            </w:sdt>
          </w:p>
          <w:p w:rsidR="00DA2940" w:rsidRDefault="00DA2940" w:rsidP="009C2F62">
            <w:pPr>
              <w:pStyle w:val="Heading3"/>
              <w:spacing w:before="0" w:after="0" w:line="240" w:lineRule="auto"/>
            </w:pPr>
          </w:p>
          <w:p w:rsidR="00670E83" w:rsidRPr="009C2F62" w:rsidRDefault="00670E83" w:rsidP="009C2F62">
            <w:pPr>
              <w:pStyle w:val="Heading3"/>
              <w:spacing w:before="0" w:after="0" w:line="240" w:lineRule="auto"/>
              <w:rPr>
                <w:sz w:val="28"/>
                <w:szCs w:val="28"/>
              </w:rPr>
            </w:pPr>
          </w:p>
          <w:p w:rsidR="00A50939" w:rsidRPr="00333CD3" w:rsidRDefault="00103106" w:rsidP="009C2F62">
            <w:pPr>
              <w:pStyle w:val="Heading3"/>
              <w:spacing w:before="0" w:after="0" w:line="240" w:lineRule="auto"/>
            </w:pPr>
            <w:sdt>
              <w:sdtPr>
                <w:alias w:val="Objective:"/>
                <w:tag w:val="Objective:"/>
                <w:id w:val="319159961"/>
                <w:placeholder>
                  <w:docPart w:val="DCB1C53B6DAD4A699CD2EF9EB690B78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3834E3">
                  <w:rPr>
                    <w:caps w:val="0"/>
                    <w:smallCaps/>
                  </w:rPr>
                  <w:t>Objective</w:t>
                </w:r>
              </w:sdtContent>
            </w:sdt>
          </w:p>
          <w:p w:rsidR="002025C1" w:rsidRDefault="002025C1" w:rsidP="009C2F62">
            <w:pPr>
              <w:spacing w:line="240" w:lineRule="auto"/>
              <w:rPr>
                <w:sz w:val="24"/>
                <w:szCs w:val="24"/>
              </w:rPr>
            </w:pPr>
          </w:p>
          <w:p w:rsidR="002C2CDD" w:rsidRDefault="00FA0573" w:rsidP="009C2F62">
            <w:pPr>
              <w:spacing w:line="240" w:lineRule="auto"/>
              <w:rPr>
                <w:sz w:val="24"/>
                <w:szCs w:val="24"/>
                <w:lang w:val="en"/>
              </w:rPr>
            </w:pPr>
            <w:r w:rsidRPr="00FA0573">
              <w:rPr>
                <w:sz w:val="24"/>
                <w:szCs w:val="24"/>
              </w:rPr>
              <w:t>Seeking a front-end web developer position using JavaScript, libraries and frameworks to create elegant code that produces beautiful, responsive and high performance web</w:t>
            </w:r>
            <w:r w:rsidR="00DA2940">
              <w:rPr>
                <w:sz w:val="24"/>
                <w:szCs w:val="24"/>
              </w:rPr>
              <w:t xml:space="preserve"> applications</w:t>
            </w:r>
            <w:r w:rsidRPr="00FA0573">
              <w:rPr>
                <w:sz w:val="24"/>
                <w:szCs w:val="24"/>
                <w:lang w:val="en"/>
              </w:rPr>
              <w:t>.</w:t>
            </w:r>
          </w:p>
          <w:p w:rsidR="00DF19CD" w:rsidRPr="00670E83" w:rsidRDefault="00DF19CD" w:rsidP="009C2F62">
            <w:pPr>
              <w:spacing w:line="240" w:lineRule="auto"/>
              <w:rPr>
                <w:sz w:val="16"/>
                <w:szCs w:val="16"/>
              </w:rPr>
            </w:pPr>
          </w:p>
          <w:p w:rsidR="00FA0573" w:rsidRPr="00DA2940" w:rsidRDefault="00103106" w:rsidP="009C2F62">
            <w:pPr>
              <w:pStyle w:val="Heading3"/>
              <w:spacing w:before="0" w:after="0" w:line="240" w:lineRule="auto"/>
              <w:rPr>
                <w:caps w:val="0"/>
                <w:smallCaps/>
              </w:rPr>
            </w:pPr>
            <w:sdt>
              <w:sdtPr>
                <w:rPr>
                  <w:caps w:val="0"/>
                  <w:smallCaps/>
                </w:rPr>
                <w:alias w:val="Skills:"/>
                <w:tag w:val="Skills:"/>
                <w:id w:val="1490835561"/>
                <w:placeholder>
                  <w:docPart w:val="9E7ACCB1E8B5485DA6D1E367786EEF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DA2940">
                  <w:rPr>
                    <w:caps w:val="0"/>
                    <w:smallCaps/>
                  </w:rPr>
                  <w:t>Skills</w:t>
                </w:r>
              </w:sdtContent>
            </w:sdt>
          </w:p>
          <w:p w:rsidR="00FA0573" w:rsidRDefault="00FA0573" w:rsidP="009C2F62">
            <w:pPr>
              <w:spacing w:line="240" w:lineRule="auto"/>
            </w:pPr>
          </w:p>
          <w:p w:rsidR="00FA0573" w:rsidRPr="00DF19CD" w:rsidRDefault="00FA0573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197F28"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  <w:t>Front-End Development</w:t>
            </w:r>
          </w:p>
          <w:p w:rsidR="00FA0573" w:rsidRPr="00DF19CD" w:rsidRDefault="00FA0573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DF19C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JavaScript (ES5/6), HTML5, CSS3, AngularJS (1.</w:t>
            </w:r>
            <w:r w:rsidR="00670E83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4</w:t>
            </w:r>
            <w:r w:rsidRPr="00DF19C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/2), Bootstrap, WordPress, Drupal</w:t>
            </w:r>
          </w:p>
          <w:p w:rsidR="00FA0573" w:rsidRPr="00DF19CD" w:rsidRDefault="00FA0573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  <w:p w:rsidR="00FA0573" w:rsidRPr="00197F28" w:rsidRDefault="00197F28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</w:pPr>
            <w:r w:rsidRPr="00197F28"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  <w:t>Programming</w:t>
            </w:r>
          </w:p>
          <w:p w:rsidR="00FA0573" w:rsidRDefault="00FA0573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DF19C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PHP5 (CI), NodeJS, Advanced JavaScript and Frameworks, Typescript, Java</w:t>
            </w:r>
          </w:p>
          <w:p w:rsidR="00A63671" w:rsidRDefault="00A63671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  <w:p w:rsidR="00DA2940" w:rsidRPr="00197F28" w:rsidRDefault="00197F28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</w:pPr>
            <w:r w:rsidRPr="00197F28"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  <w:t>Web Application</w:t>
            </w:r>
          </w:p>
          <w:p w:rsidR="00DA2940" w:rsidRDefault="00A63671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A63671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Prototypes and Mockups, Test Driven Development (TDD/BDD with 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Jasmine, Mocha, and PhantomJS), </w:t>
            </w:r>
            <w:r w:rsidRPr="00A63671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MySQL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, </w:t>
            </w:r>
            <w:r w:rsidRPr="00A63671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MSSQL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, </w:t>
            </w:r>
            <w:r w:rsidR="009C2F62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MongoDB, D3JS and </w:t>
            </w:r>
            <w:r w:rsidRPr="00A63671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HighCharts Data Visualization, GIT</w:t>
            </w:r>
          </w:p>
          <w:p w:rsidR="00DA2940" w:rsidRDefault="00DA2940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  <w:p w:rsidR="00DA2940" w:rsidRPr="00197F28" w:rsidRDefault="00197F28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</w:pPr>
            <w:r w:rsidRPr="00197F28">
              <w:rPr>
                <w:rFonts w:asciiTheme="minorHAnsi" w:eastAsiaTheme="minorHAnsi" w:hAnsiTheme="minorHAnsi" w:cstheme="minorBidi"/>
                <w:caps w:val="0"/>
                <w:sz w:val="20"/>
                <w:szCs w:val="20"/>
                <w:u w:val="single"/>
              </w:rPr>
              <w:t>Background Skills</w:t>
            </w:r>
          </w:p>
          <w:p w:rsidR="009C2F62" w:rsidRDefault="00DA2940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DF19C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MS Office Suite, Internet Technical Support (UNIX/Windows), Network Administrat</w:t>
            </w:r>
            <w:r w:rsidR="009C2F62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ion, Remedy, Virus –</w:t>
            </w:r>
            <w:r w:rsidRPr="00DF19C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Malware</w:t>
            </w:r>
            <w:r w:rsidR="009C2F62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 - </w:t>
            </w:r>
            <w:r w:rsidRPr="00DF19C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Spyware Detection and Elimination, Strong Customer Service, Sales</w:t>
            </w:r>
          </w:p>
          <w:p w:rsidR="00197F28" w:rsidRPr="00197F28" w:rsidRDefault="00197F28" w:rsidP="009C2F62">
            <w:pPr>
              <w:pStyle w:val="Heading3"/>
              <w:spacing w:before="0" w:after="0" w:line="240" w:lineRule="auto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9C2F62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333CD3" w:rsidRDefault="00103106" w:rsidP="009C2F62">
                  <w:pPr>
                    <w:pStyle w:val="Heading1"/>
                    <w:outlineLvl w:val="0"/>
                  </w:pPr>
                  <w:sdt>
                    <w:sdtPr>
                      <w:rPr>
                        <w:caps w:val="0"/>
                        <w:smallCaps/>
                      </w:rPr>
                      <w:alias w:val="Your Name:"/>
                      <w:tag w:val="Your Name:"/>
                      <w:id w:val="1982421306"/>
                      <w:placeholder>
                        <w:docPart w:val="188D7CEFE1EF4FE0BD510EF4BE20A46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573" w:rsidRPr="00DA2940">
                        <w:rPr>
                          <w:caps w:val="0"/>
                          <w:smallCaps/>
                        </w:rPr>
                        <w:t>Jeffrey Sanford</w:t>
                      </w:r>
                    </w:sdtContent>
                  </w:sdt>
                </w:p>
                <w:p w:rsidR="00C612DA" w:rsidRPr="00333CD3" w:rsidRDefault="00103106" w:rsidP="009C2F62">
                  <w:pPr>
                    <w:pStyle w:val="Heading2"/>
                    <w:outlineLvl w:val="1"/>
                  </w:pPr>
                  <w:sdt>
                    <w:sdtPr>
                      <w:rPr>
                        <w:caps w:val="0"/>
                        <w:smallCaps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1BB4270369B8448FA54A85B3D7F3AF4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573" w:rsidRPr="00DA2940">
                        <w:rPr>
                          <w:caps w:val="0"/>
                          <w:smallCaps/>
                        </w:rPr>
                        <w:t>Front-End Web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rPr>
                        <w:caps w:val="0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88A9D84EA319451EBD53891EA0A29A5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C2F62">
                        <w:rPr>
                          <w:caps w:val="0"/>
                        </w:rPr>
                        <w:t>jeffreysanford.us</w:t>
                      </w:r>
                      <w:r w:rsidR="009C2F62">
                        <w:rPr>
                          <w:caps w:val="0"/>
                        </w:rPr>
                        <w:br/>
                        <w:t>j</w:t>
                      </w:r>
                      <w:r w:rsidR="00670E83">
                        <w:rPr>
                          <w:caps w:val="0"/>
                        </w:rPr>
                        <w:t>effreysanford@gmail.com</w:t>
                      </w:r>
                    </w:sdtContent>
                  </w:sdt>
                </w:p>
              </w:tc>
            </w:tr>
          </w:tbl>
          <w:p w:rsidR="002C2CDD" w:rsidRPr="003834E3" w:rsidRDefault="00A63671" w:rsidP="009C2F62">
            <w:pPr>
              <w:pStyle w:val="Heading3"/>
              <w:spacing w:before="0" w:line="240" w:lineRule="auto"/>
              <w:rPr>
                <w:caps w:val="0"/>
                <w:smallCaps/>
              </w:rPr>
            </w:pPr>
            <w:r w:rsidRPr="003834E3">
              <w:rPr>
                <w:caps w:val="0"/>
                <w:smallCaps/>
              </w:rPr>
              <w:t xml:space="preserve">Professional </w:t>
            </w:r>
            <w:r w:rsidR="003513D2">
              <w:rPr>
                <w:caps w:val="0"/>
                <w:smallCaps/>
              </w:rPr>
              <w:t xml:space="preserve">Contracts and </w:t>
            </w:r>
            <w:r w:rsidRPr="003834E3">
              <w:rPr>
                <w:caps w:val="0"/>
                <w:smallCaps/>
              </w:rPr>
              <w:t>Experience</w:t>
            </w:r>
          </w:p>
          <w:p w:rsidR="002C2CDD" w:rsidRPr="00333CD3" w:rsidRDefault="00FA0573" w:rsidP="009C2F62">
            <w:pPr>
              <w:pStyle w:val="Heading4"/>
              <w:spacing w:line="240" w:lineRule="auto"/>
            </w:pPr>
            <w:r>
              <w:t>Front-End Web Developer</w:t>
            </w:r>
            <w:r w:rsidR="002C2CDD" w:rsidRPr="00333CD3">
              <w:t xml:space="preserve"> • </w:t>
            </w:r>
            <w:r>
              <w:t>Marker Seven</w:t>
            </w:r>
            <w:r w:rsidR="002C2CDD" w:rsidRPr="00333CD3">
              <w:t xml:space="preserve"> • </w:t>
            </w:r>
            <w:r w:rsidR="00FE57B6">
              <w:t>APR2016</w:t>
            </w:r>
            <w:r>
              <w:t xml:space="preserve"> – Jul2016</w:t>
            </w:r>
          </w:p>
          <w:p w:rsidR="00FA0573" w:rsidRPr="00FA0573" w:rsidRDefault="00FA0573" w:rsidP="009C2F62">
            <w:pPr>
              <w:numPr>
                <w:ilvl w:val="0"/>
                <w:numId w:val="2"/>
              </w:numPr>
              <w:spacing w:line="240" w:lineRule="auto"/>
            </w:pPr>
            <w:r w:rsidRPr="00FA0573">
              <w:rPr>
                <w:i/>
              </w:rPr>
              <w:t>Styling and markup changes in</w:t>
            </w:r>
            <w:r w:rsidR="00FE57B6">
              <w:rPr>
                <w:i/>
              </w:rPr>
              <w:t xml:space="preserve"> </w:t>
            </w:r>
            <w:r w:rsidRPr="00FA0573">
              <w:rPr>
                <w:i/>
              </w:rPr>
              <w:t>Angular JS and WordPress for large public web application.</w:t>
            </w:r>
          </w:p>
          <w:p w:rsidR="00670E83" w:rsidRPr="0082694C" w:rsidRDefault="00FE57B6" w:rsidP="009C2F62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i/>
              </w:rPr>
              <w:t xml:space="preserve">Wrote models and </w:t>
            </w:r>
            <w:r w:rsidR="00FA0573" w:rsidRPr="00FA0573">
              <w:rPr>
                <w:i/>
              </w:rPr>
              <w:t>controllers for back-end in PHP5/CodeIgniter.</w:t>
            </w:r>
          </w:p>
          <w:p w:rsidR="0082694C" w:rsidRPr="00C777E8" w:rsidRDefault="0082694C" w:rsidP="009C2F62">
            <w:pPr>
              <w:spacing w:line="240" w:lineRule="auto"/>
            </w:pPr>
          </w:p>
          <w:p w:rsidR="00FA0573" w:rsidRPr="00FA0573" w:rsidRDefault="00FE57B6" w:rsidP="009C2F62">
            <w:pPr>
              <w:spacing w:line="240" w:lineRule="auto"/>
            </w:pPr>
            <w:r w:rsidRPr="0082694C">
              <w:rPr>
                <w:i/>
              </w:rPr>
              <w:t>CODE:</w:t>
            </w:r>
            <w:r>
              <w:rPr>
                <w:i/>
              </w:rPr>
              <w:t xml:space="preserve"> </w:t>
            </w:r>
            <w:r w:rsidR="00670E83">
              <w:rPr>
                <w:i/>
              </w:rPr>
              <w:t xml:space="preserve">HTML5, CSS3, WordPress, JavaScript ES5+, </w:t>
            </w:r>
            <w:r w:rsidR="00C777E8">
              <w:rPr>
                <w:i/>
              </w:rPr>
              <w:t xml:space="preserve">AngularJS, NodeJS, </w:t>
            </w:r>
            <w:r w:rsidR="00670E83">
              <w:rPr>
                <w:i/>
              </w:rPr>
              <w:t xml:space="preserve">PHP, CI, Ruby, </w:t>
            </w:r>
            <w:r w:rsidR="00FA0573" w:rsidRPr="00FA0573">
              <w:rPr>
                <w:i/>
              </w:rPr>
              <w:t>Grunt, Compass, Google App Engine, SCSS</w:t>
            </w:r>
            <w:r w:rsidR="00C777E8">
              <w:rPr>
                <w:i/>
              </w:rPr>
              <w:t>,  V</w:t>
            </w:r>
            <w:r w:rsidR="00670E83">
              <w:rPr>
                <w:i/>
              </w:rPr>
              <w:t>agrant</w:t>
            </w:r>
          </w:p>
          <w:p w:rsidR="00FA0573" w:rsidRPr="00333CD3" w:rsidRDefault="0000030F" w:rsidP="009C2F62">
            <w:pPr>
              <w:pStyle w:val="Heading4"/>
              <w:spacing w:line="240" w:lineRule="auto"/>
            </w:pPr>
            <w:r>
              <w:t xml:space="preserve">JavaScript </w:t>
            </w:r>
            <w:r w:rsidR="00FA0573">
              <w:t>Developer</w:t>
            </w:r>
            <w:r w:rsidR="00FA0573" w:rsidRPr="00333CD3">
              <w:t xml:space="preserve"> • </w:t>
            </w:r>
            <w:r>
              <w:t>Reverse Risk</w:t>
            </w:r>
            <w:r w:rsidR="00FA0573" w:rsidRPr="00333CD3">
              <w:t xml:space="preserve"> • </w:t>
            </w:r>
            <w:r w:rsidR="00FE57B6">
              <w:t>JUL</w:t>
            </w:r>
            <w:r w:rsidR="00FA0573">
              <w:t xml:space="preserve">2015 – </w:t>
            </w:r>
            <w:r w:rsidR="00FE57B6">
              <w:t>SEP</w:t>
            </w:r>
            <w:r w:rsidR="00FA0573">
              <w:t>2</w:t>
            </w:r>
            <w:r w:rsidR="00FE57B6">
              <w:t>015</w:t>
            </w:r>
          </w:p>
          <w:p w:rsidR="0000030F" w:rsidRPr="0000030F" w:rsidRDefault="0000030F" w:rsidP="009C2F62">
            <w:pPr>
              <w:numPr>
                <w:ilvl w:val="0"/>
                <w:numId w:val="2"/>
              </w:numPr>
              <w:spacing w:line="240" w:lineRule="auto"/>
            </w:pPr>
            <w:r w:rsidRPr="0000030F">
              <w:rPr>
                <w:i/>
              </w:rPr>
              <w:t>Produced a site wide testing and activity application using JavaScript and PhantomJS.</w:t>
            </w:r>
          </w:p>
          <w:p w:rsidR="00670E83" w:rsidRPr="00C777E8" w:rsidRDefault="00FE57B6" w:rsidP="009C2F62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i/>
              </w:rPr>
              <w:t xml:space="preserve">Styling and </w:t>
            </w:r>
            <w:r w:rsidR="0000030F" w:rsidRPr="0000030F">
              <w:rPr>
                <w:i/>
              </w:rPr>
              <w:t xml:space="preserve">markup for global and page </w:t>
            </w:r>
            <w:r>
              <w:rPr>
                <w:i/>
              </w:rPr>
              <w:t>templates.</w:t>
            </w:r>
          </w:p>
          <w:p w:rsidR="0082694C" w:rsidRDefault="0082694C" w:rsidP="009C2F62">
            <w:pPr>
              <w:spacing w:line="240" w:lineRule="auto"/>
              <w:rPr>
                <w:i/>
              </w:rPr>
            </w:pPr>
          </w:p>
          <w:p w:rsidR="00FE57B6" w:rsidRPr="0000030F" w:rsidRDefault="00FE57B6" w:rsidP="009C2F62">
            <w:pPr>
              <w:spacing w:line="240" w:lineRule="auto"/>
            </w:pPr>
            <w:r w:rsidRPr="0082694C">
              <w:rPr>
                <w:i/>
              </w:rPr>
              <w:t>CODE:</w:t>
            </w:r>
            <w:r>
              <w:rPr>
                <w:i/>
              </w:rPr>
              <w:t xml:space="preserve"> </w:t>
            </w:r>
            <w:r w:rsidR="00670E83">
              <w:rPr>
                <w:i/>
              </w:rPr>
              <w:t xml:space="preserve">HTML5, CSS3, JavaScript ES5+, </w:t>
            </w:r>
            <w:r>
              <w:rPr>
                <w:i/>
              </w:rPr>
              <w:t>NodeJS, Redis</w:t>
            </w:r>
            <w:r w:rsidR="00670E83">
              <w:rPr>
                <w:i/>
              </w:rPr>
              <w:t xml:space="preserve">, </w:t>
            </w:r>
            <w:r>
              <w:rPr>
                <w:i/>
              </w:rPr>
              <w:t>ColdFusion</w:t>
            </w:r>
          </w:p>
          <w:p w:rsidR="00FA0573" w:rsidRPr="00333CD3" w:rsidRDefault="0000030F" w:rsidP="009C2F62">
            <w:pPr>
              <w:pStyle w:val="Heading4"/>
              <w:spacing w:line="240" w:lineRule="auto"/>
            </w:pPr>
            <w:r>
              <w:t>Design/Development</w:t>
            </w:r>
            <w:r w:rsidR="00FA0573" w:rsidRPr="00333CD3">
              <w:t xml:space="preserve"> • </w:t>
            </w:r>
            <w:r>
              <w:t>Magic Coffee Truck</w:t>
            </w:r>
            <w:r w:rsidR="00FA0573" w:rsidRPr="00333CD3">
              <w:t xml:space="preserve"> • </w:t>
            </w:r>
            <w:r w:rsidR="00FE57B6">
              <w:t>JAN</w:t>
            </w:r>
            <w:r w:rsidR="00FA0573">
              <w:t>2015 – Jul2</w:t>
            </w:r>
            <w:r w:rsidR="00FE57B6">
              <w:t>015</w:t>
            </w:r>
          </w:p>
          <w:p w:rsidR="0000030F" w:rsidRPr="0000030F" w:rsidRDefault="0000030F" w:rsidP="009C2F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00030F">
              <w:rPr>
                <w:i/>
              </w:rPr>
              <w:t xml:space="preserve">Planned and </w:t>
            </w:r>
            <w:r>
              <w:rPr>
                <w:i/>
              </w:rPr>
              <w:t xml:space="preserve">deployed </w:t>
            </w:r>
            <w:r w:rsidRPr="0000030F">
              <w:rPr>
                <w:i/>
              </w:rPr>
              <w:t>responsive</w:t>
            </w:r>
            <w:r w:rsidR="003834E3">
              <w:rPr>
                <w:i/>
              </w:rPr>
              <w:t xml:space="preserve"> and dynamic</w:t>
            </w:r>
            <w:r w:rsidRPr="0000030F">
              <w:rPr>
                <w:i/>
              </w:rPr>
              <w:t xml:space="preserve"> website. </w:t>
            </w:r>
          </w:p>
          <w:p w:rsidR="0000030F" w:rsidRPr="0000030F" w:rsidRDefault="0000030F" w:rsidP="009C2F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00030F">
              <w:rPr>
                <w:i/>
              </w:rPr>
              <w:t xml:space="preserve">Designed WordPress blog including child themes and plugins. </w:t>
            </w:r>
          </w:p>
          <w:p w:rsidR="0000030F" w:rsidRPr="0000030F" w:rsidRDefault="0000030F" w:rsidP="009C2F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00030F">
              <w:rPr>
                <w:i/>
              </w:rPr>
              <w:t>Developed AngularJS application to track social media</w:t>
            </w:r>
            <w:r>
              <w:rPr>
                <w:i/>
              </w:rPr>
              <w:t xml:space="preserve"> campaigns</w:t>
            </w:r>
          </w:p>
          <w:p w:rsidR="00670E83" w:rsidRPr="00C777E8" w:rsidRDefault="0000030F" w:rsidP="009C2F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00030F">
              <w:rPr>
                <w:i/>
              </w:rPr>
              <w:t>Developed mail chimp e-mail service integration.</w:t>
            </w:r>
          </w:p>
          <w:p w:rsidR="0082694C" w:rsidRDefault="0082694C" w:rsidP="009C2F62">
            <w:pPr>
              <w:spacing w:line="240" w:lineRule="auto"/>
              <w:rPr>
                <w:i/>
              </w:rPr>
            </w:pPr>
          </w:p>
          <w:p w:rsidR="00FE57B6" w:rsidRPr="00670E83" w:rsidRDefault="00FE57B6" w:rsidP="009C2F62">
            <w:pPr>
              <w:spacing w:line="240" w:lineRule="auto"/>
              <w:rPr>
                <w:i/>
              </w:rPr>
            </w:pPr>
            <w:r w:rsidRPr="0082694C">
              <w:rPr>
                <w:i/>
              </w:rPr>
              <w:t>CODE:</w:t>
            </w:r>
            <w:r w:rsidRPr="00670E83">
              <w:rPr>
                <w:i/>
              </w:rPr>
              <w:t xml:space="preserve"> HTML5/CSS3, </w:t>
            </w:r>
            <w:r w:rsidR="00670E83" w:rsidRPr="00670E83">
              <w:rPr>
                <w:i/>
              </w:rPr>
              <w:t xml:space="preserve">WordPress, </w:t>
            </w:r>
            <w:r w:rsidR="00DF19CD" w:rsidRPr="00670E83">
              <w:rPr>
                <w:i/>
              </w:rPr>
              <w:t>JavaScript</w:t>
            </w:r>
            <w:r w:rsidRPr="00670E83">
              <w:rPr>
                <w:i/>
              </w:rPr>
              <w:t xml:space="preserve">, Angular 1.4, </w:t>
            </w:r>
            <w:r w:rsidR="00DF19CD" w:rsidRPr="00670E83">
              <w:rPr>
                <w:i/>
              </w:rPr>
              <w:t>WordPress</w:t>
            </w:r>
            <w:r w:rsidR="00670E83" w:rsidRPr="00670E83">
              <w:rPr>
                <w:i/>
              </w:rPr>
              <w:t>, PHP</w:t>
            </w:r>
            <w:r w:rsidRPr="00670E83">
              <w:rPr>
                <w:i/>
              </w:rPr>
              <w:t xml:space="preserve"> </w:t>
            </w:r>
          </w:p>
          <w:p w:rsidR="0000030F" w:rsidRPr="00FE57B6" w:rsidRDefault="00FA0573" w:rsidP="009C2F62">
            <w:pPr>
              <w:pStyle w:val="Heading4"/>
              <w:spacing w:line="240" w:lineRule="auto"/>
            </w:pPr>
            <w:r>
              <w:t>Front-End Web Developer</w:t>
            </w:r>
            <w:r w:rsidRPr="00333CD3">
              <w:t xml:space="preserve"> • </w:t>
            </w:r>
            <w:r w:rsidR="0000030F">
              <w:t>POS Ignite</w:t>
            </w:r>
            <w:r w:rsidRPr="00333CD3">
              <w:t xml:space="preserve"> • </w:t>
            </w:r>
            <w:r w:rsidR="00FE57B6">
              <w:t>May</w:t>
            </w:r>
            <w:r>
              <w:t>201</w:t>
            </w:r>
            <w:r w:rsidR="00FE57B6">
              <w:t>4</w:t>
            </w:r>
            <w:r>
              <w:t xml:space="preserve"> – </w:t>
            </w:r>
            <w:r w:rsidR="00FE57B6">
              <w:t>DEV</w:t>
            </w:r>
            <w:r>
              <w:t>201</w:t>
            </w:r>
            <w:r w:rsidR="00FE57B6">
              <w:t>4</w:t>
            </w:r>
          </w:p>
          <w:p w:rsidR="00670E83" w:rsidRPr="00670E83" w:rsidRDefault="0000030F" w:rsidP="009C2F62">
            <w:pPr>
              <w:numPr>
                <w:ilvl w:val="0"/>
                <w:numId w:val="4"/>
              </w:numPr>
              <w:spacing w:line="240" w:lineRule="auto"/>
            </w:pPr>
            <w:r w:rsidRPr="0000030F">
              <w:rPr>
                <w:i/>
              </w:rPr>
              <w:t>Produced web pages using HTML5</w:t>
            </w:r>
            <w:r w:rsidR="003834E3">
              <w:rPr>
                <w:i/>
              </w:rPr>
              <w:t xml:space="preserve">, </w:t>
            </w:r>
            <w:r w:rsidRPr="0000030F">
              <w:rPr>
                <w:i/>
              </w:rPr>
              <w:t>CSS3</w:t>
            </w:r>
            <w:r w:rsidR="003834E3">
              <w:rPr>
                <w:i/>
              </w:rPr>
              <w:t xml:space="preserve">, </w:t>
            </w:r>
            <w:r w:rsidRPr="0000030F">
              <w:rPr>
                <w:i/>
              </w:rPr>
              <w:t>JavaScript</w:t>
            </w:r>
            <w:r w:rsidR="003834E3">
              <w:rPr>
                <w:i/>
              </w:rPr>
              <w:t xml:space="preserve"> and PHP.</w:t>
            </w:r>
          </w:p>
          <w:p w:rsidR="0082694C" w:rsidRDefault="0082694C" w:rsidP="009C2F62">
            <w:pPr>
              <w:spacing w:line="240" w:lineRule="auto"/>
              <w:rPr>
                <w:i/>
              </w:rPr>
            </w:pPr>
          </w:p>
          <w:p w:rsidR="00FE57B6" w:rsidRDefault="00FE57B6" w:rsidP="009C2F62">
            <w:pPr>
              <w:spacing w:line="240" w:lineRule="auto"/>
            </w:pPr>
            <w:r w:rsidRPr="0082694C">
              <w:rPr>
                <w:i/>
              </w:rPr>
              <w:t>CODE:</w:t>
            </w:r>
            <w:r w:rsidRPr="00670E83">
              <w:rPr>
                <w:i/>
              </w:rPr>
              <w:t xml:space="preserve"> </w:t>
            </w:r>
            <w:r w:rsidR="00670E83" w:rsidRPr="00670E83">
              <w:rPr>
                <w:i/>
              </w:rPr>
              <w:t xml:space="preserve">HTML5/CSS3, JavaScript, </w:t>
            </w:r>
            <w:r w:rsidRPr="00670E83">
              <w:rPr>
                <w:i/>
              </w:rPr>
              <w:t xml:space="preserve">PHP5, </w:t>
            </w:r>
            <w:r w:rsidR="00DA2940" w:rsidRPr="00670E83">
              <w:rPr>
                <w:i/>
              </w:rPr>
              <w:t>Code</w:t>
            </w:r>
            <w:r w:rsidRPr="00670E83">
              <w:rPr>
                <w:i/>
              </w:rPr>
              <w:t>Igniter, Laravel</w:t>
            </w:r>
            <w:r w:rsidR="00DA2940" w:rsidRPr="00670E83">
              <w:rPr>
                <w:i/>
              </w:rPr>
              <w:t xml:space="preserve">, </w:t>
            </w:r>
            <w:r w:rsidRPr="00670E83">
              <w:rPr>
                <w:i/>
              </w:rPr>
              <w:t>PyroCMS</w:t>
            </w:r>
          </w:p>
          <w:p w:rsidR="00FE57B6" w:rsidRPr="00FE57B6" w:rsidRDefault="00DF19CD" w:rsidP="009C2F62">
            <w:pPr>
              <w:pStyle w:val="Heading4"/>
              <w:spacing w:line="240" w:lineRule="auto"/>
            </w:pPr>
            <w:r>
              <w:t xml:space="preserve">Web </w:t>
            </w:r>
            <w:r w:rsidR="00FE57B6">
              <w:t>DEVELOPMENT</w:t>
            </w:r>
            <w:r w:rsidR="00FE57B6" w:rsidRPr="00333CD3">
              <w:t xml:space="preserve"> • </w:t>
            </w:r>
            <w:r>
              <w:t>ImagineCreate</w:t>
            </w:r>
            <w:r w:rsidR="00FE57B6">
              <w:t>Thrive</w:t>
            </w:r>
            <w:r w:rsidR="00FE57B6" w:rsidRPr="00333CD3">
              <w:t xml:space="preserve"> • </w:t>
            </w:r>
            <w:r w:rsidR="00FE57B6">
              <w:t xml:space="preserve">May2014 – </w:t>
            </w:r>
            <w:r w:rsidR="003834E3">
              <w:t>DEC</w:t>
            </w:r>
            <w:r w:rsidR="00FE57B6">
              <w:t>2014</w:t>
            </w:r>
          </w:p>
          <w:p w:rsidR="00FE57B6" w:rsidRPr="00FE57B6" w:rsidRDefault="00FE57B6" w:rsidP="009C2F62">
            <w:pPr>
              <w:numPr>
                <w:ilvl w:val="0"/>
                <w:numId w:val="4"/>
              </w:numPr>
              <w:spacing w:line="240" w:lineRule="auto"/>
            </w:pPr>
            <w:r w:rsidRPr="00FE57B6">
              <w:rPr>
                <w:i/>
              </w:rPr>
              <w:t>Web d</w:t>
            </w:r>
            <w:r w:rsidR="00DF19CD">
              <w:rPr>
                <w:i/>
              </w:rPr>
              <w:t>esign of landing pages in</w:t>
            </w:r>
            <w:r w:rsidRPr="00FE57B6">
              <w:rPr>
                <w:i/>
              </w:rPr>
              <w:t xml:space="preserve"> WordPress and Zencart.</w:t>
            </w:r>
          </w:p>
          <w:p w:rsidR="00FE57B6" w:rsidRPr="00FE57B6" w:rsidRDefault="00FE57B6" w:rsidP="009C2F62">
            <w:pPr>
              <w:numPr>
                <w:ilvl w:val="0"/>
                <w:numId w:val="4"/>
              </w:numPr>
              <w:spacing w:line="240" w:lineRule="auto"/>
            </w:pPr>
            <w:r w:rsidRPr="00FE57B6">
              <w:rPr>
                <w:i/>
              </w:rPr>
              <w:t>WordPress child theme and plugin development.</w:t>
            </w:r>
          </w:p>
          <w:p w:rsidR="002C2CDD" w:rsidRPr="00DA2940" w:rsidRDefault="00FE57B6" w:rsidP="009C2F62">
            <w:pPr>
              <w:numPr>
                <w:ilvl w:val="0"/>
                <w:numId w:val="4"/>
              </w:numPr>
              <w:spacing w:line="240" w:lineRule="auto"/>
            </w:pPr>
            <w:r w:rsidRPr="00FE57B6">
              <w:rPr>
                <w:i/>
              </w:rPr>
              <w:t>WooCommerce, SEO/SEM, and affiliate marketing experience.</w:t>
            </w:r>
          </w:p>
          <w:p w:rsidR="00DA2940" w:rsidRPr="003834E3" w:rsidRDefault="00DA2940" w:rsidP="009C2F62">
            <w:pPr>
              <w:spacing w:line="240" w:lineRule="auto"/>
            </w:pPr>
          </w:p>
          <w:p w:rsidR="00DA2940" w:rsidRPr="009C2F62" w:rsidRDefault="00103106" w:rsidP="009C2F62">
            <w:pPr>
              <w:pStyle w:val="Heading3"/>
              <w:spacing w:before="0" w:after="0" w:line="240" w:lineRule="auto"/>
            </w:pPr>
            <w:sdt>
              <w:sdtPr>
                <w:alias w:val="Education:"/>
                <w:tag w:val="Education:"/>
                <w:id w:val="1349516922"/>
                <w:placeholder>
                  <w:docPart w:val="85A027EADBFF4B669A8A62761B025B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63671">
                  <w:rPr>
                    <w:caps w:val="0"/>
                    <w:smallCaps/>
                  </w:rPr>
                  <w:t>Education</w:t>
                </w:r>
              </w:sdtContent>
            </w:sdt>
          </w:p>
          <w:p w:rsidR="009C2F62" w:rsidRDefault="009C2F62" w:rsidP="009C2F62">
            <w:pPr>
              <w:spacing w:line="240" w:lineRule="auto"/>
              <w:rPr>
                <w:b/>
                <w:bCs/>
                <w:shd w:val="clear" w:color="auto" w:fill="FFFFFF"/>
              </w:rPr>
            </w:pPr>
          </w:p>
          <w:p w:rsidR="00DF19CD" w:rsidRPr="00DF19CD" w:rsidRDefault="00DF19CD" w:rsidP="009C2F62">
            <w:pPr>
              <w:spacing w:line="240" w:lineRule="auto"/>
              <w:rPr>
                <w:rFonts w:cs="Arial"/>
                <w:b/>
              </w:rPr>
            </w:pPr>
            <w:r w:rsidRPr="00DF19CD">
              <w:rPr>
                <w:b/>
                <w:bCs/>
                <w:shd w:val="clear" w:color="auto" w:fill="FFFFFF"/>
              </w:rPr>
              <w:t>American Business and Technology University – Saint Joseph, MO</w:t>
            </w:r>
          </w:p>
          <w:p w:rsidR="00DF19CD" w:rsidRPr="0082694C" w:rsidRDefault="00DF19CD" w:rsidP="009C2F62">
            <w:pPr>
              <w:pStyle w:val="ListParagraph"/>
              <w:spacing w:after="0" w:line="240" w:lineRule="auto"/>
              <w:ind w:left="0"/>
              <w:rPr>
                <w:rFonts w:cs="Arial"/>
                <w:b/>
              </w:rPr>
            </w:pPr>
            <w:r w:rsidRPr="00DF19CD">
              <w:rPr>
                <w:rFonts w:cs="Arial"/>
              </w:rPr>
              <w:t xml:space="preserve">Technical Diploma, 2014, </w:t>
            </w:r>
            <w:r w:rsidRPr="00DF19CD">
              <w:rPr>
                <w:rFonts w:cs="Arial"/>
                <w:b/>
              </w:rPr>
              <w:t>3.8 GPA</w:t>
            </w:r>
          </w:p>
          <w:p w:rsidR="00DF19CD" w:rsidRDefault="00DF19CD" w:rsidP="009C2F62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  <w:r w:rsidRPr="00DF19CD">
              <w:rPr>
                <w:rFonts w:cs="Arial"/>
              </w:rPr>
              <w:t>Computer Programming and Systems Design in Applied Sciences</w:t>
            </w:r>
          </w:p>
          <w:p w:rsidR="009C2F62" w:rsidRDefault="009C2F62" w:rsidP="009C2F62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</w:p>
          <w:p w:rsidR="00C777E8" w:rsidRPr="00C777E8" w:rsidRDefault="00C777E8" w:rsidP="009C2F62">
            <w:pPr>
              <w:pStyle w:val="ListParagraph"/>
              <w:spacing w:after="0" w:line="240" w:lineRule="auto"/>
              <w:ind w:left="0"/>
            </w:pPr>
            <w:r w:rsidRPr="00C777E8">
              <w:rPr>
                <w:b/>
              </w:rPr>
              <w:t>US Army Missile and Munitions School - Redstone Arsenal, AL</w:t>
            </w:r>
            <w:r w:rsidRPr="00C777E8">
              <w:t xml:space="preserve">, </w:t>
            </w:r>
            <w:r w:rsidR="0082694C">
              <w:rPr>
                <w:rFonts w:cs="Arial"/>
                <w:b/>
              </w:rPr>
              <w:t>1987</w:t>
            </w:r>
            <w:r w:rsidR="0082694C" w:rsidRPr="00DF19CD">
              <w:rPr>
                <w:rFonts w:cs="Arial"/>
                <w:b/>
              </w:rPr>
              <w:t>-</w:t>
            </w:r>
            <w:r w:rsidR="0082694C">
              <w:rPr>
                <w:rFonts w:cs="Arial"/>
                <w:b/>
              </w:rPr>
              <w:t>1988</w:t>
            </w:r>
          </w:p>
          <w:p w:rsidR="009C2F62" w:rsidRPr="00DA2940" w:rsidRDefault="00C777E8" w:rsidP="00197F28">
            <w:pPr>
              <w:pStyle w:val="ListParagraph"/>
              <w:spacing w:after="0" w:line="240" w:lineRule="auto"/>
              <w:ind w:left="0"/>
              <w:rPr>
                <w:rFonts w:cs="Arial"/>
                <w:i/>
              </w:rPr>
            </w:pPr>
            <w:r w:rsidRPr="00C777E8">
              <w:rPr>
                <w:i/>
              </w:rPr>
              <w:t>52-week course,</w:t>
            </w:r>
            <w:r w:rsidRPr="00C777E8">
              <w:rPr>
                <w:rFonts w:cs="Arial"/>
                <w:i/>
              </w:rPr>
              <w:t xml:space="preserve"> 24K1R - Improved HAWK Radar Repairman School</w:t>
            </w:r>
            <w:bookmarkStart w:id="0" w:name="_GoBack"/>
            <w:bookmarkEnd w:id="0"/>
          </w:p>
        </w:tc>
      </w:tr>
    </w:tbl>
    <w:p w:rsidR="001D37AC" w:rsidRPr="00333CD3" w:rsidRDefault="001D37AC" w:rsidP="009C2F62">
      <w:pPr>
        <w:pStyle w:val="NoSpacing"/>
      </w:pPr>
    </w:p>
    <w:sectPr w:rsidR="001D37AC" w:rsidRPr="00333CD3" w:rsidSect="00DA2940">
      <w:headerReference w:type="default" r:id="rId9"/>
      <w:footerReference w:type="default" r:id="rId10"/>
      <w:footerReference w:type="first" r:id="rId11"/>
      <w:pgSz w:w="12240" w:h="15840"/>
      <w:pgMar w:top="864" w:right="864" w:bottom="0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06" w:rsidRDefault="00103106" w:rsidP="00713050">
      <w:pPr>
        <w:spacing w:line="240" w:lineRule="auto"/>
      </w:pPr>
      <w:r>
        <w:separator/>
      </w:r>
    </w:p>
  </w:endnote>
  <w:endnote w:type="continuationSeparator" w:id="0">
    <w:p w:rsidR="00103106" w:rsidRDefault="0010310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B7CA4F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1cade4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D2A921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1cade4 [3204]" strokecolor="#1cade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B8F175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cade4 [3204]" strokecolor="#1cade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9F3C3C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1cade4 [3204]" strokecolor="#1cade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2143231297"/>
            <w:placeholder>
              <w:docPart w:val="3273C20432CA457780FC5F21ACC30CF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3834E3" w:rsidP="00811117">
              <w:pPr>
                <w:pStyle w:val="Footer"/>
              </w:pPr>
              <w:r>
                <w:t>jeffreysanford@gmail.com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1863742085"/>
            <w:placeholder>
              <w:docPart w:val="CD3A813CD91D4AB3916CD0B73EA959E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254328317"/>
            <w:placeholder>
              <w:docPart w:val="7A867544C0904EE6B72DBF5507E4FA5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16877929"/>
            <w:placeholder>
              <w:docPart w:val="528B81349FE9405585C498799C57CFC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975284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F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F62" w:rsidRPr="009C2F62" w:rsidRDefault="009C2F62">
    <w:pPr>
      <w:pStyle w:val="Footer"/>
      <w:rPr>
        <w:caps w:val="0"/>
      </w:rPr>
    </w:pPr>
    <w:r w:rsidRPr="009C2F62">
      <w:rPr>
        <w:caps w:val="0"/>
      </w:rPr>
      <w:t>Detailed Resume and references available upon request</w:t>
    </w:r>
  </w:p>
  <w:p w:rsidR="009C2F62" w:rsidRDefault="009C2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06" w:rsidRDefault="00103106" w:rsidP="00713050">
      <w:pPr>
        <w:spacing w:line="240" w:lineRule="auto"/>
      </w:pPr>
      <w:r>
        <w:separator/>
      </w:r>
    </w:p>
  </w:footnote>
  <w:footnote w:type="continuationSeparator" w:id="0">
    <w:p w:rsidR="00103106" w:rsidRDefault="0010310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82350B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1cade4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1cade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2052657946"/>
              <w:placeholder>
                <w:docPart w:val="80811C30D725406A9E3D8D7EB4A5C1C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FA0573">
                <w:t>JS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103106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179634681"/>
                    <w:placeholder>
                      <w:docPart w:val="8A7DE8727E10486EA088E7607700269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A0573">
                      <w:t>Jeffrey Sanford</w:t>
                    </w:r>
                  </w:sdtContent>
                </w:sdt>
              </w:p>
              <w:p w:rsidR="001A5CA9" w:rsidRDefault="00103106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-209268172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A0573">
                      <w:t>Front-End 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1859540080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70E83">
                      <w:t>jeffreysanford.us</w:t>
                    </w:r>
                    <w:r w:rsidR="00670E83">
                      <w:br/>
                      <w:t>jeffreysanford@gmail.com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8F2"/>
    <w:multiLevelType w:val="hybridMultilevel"/>
    <w:tmpl w:val="117A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45831"/>
    <w:multiLevelType w:val="hybridMultilevel"/>
    <w:tmpl w:val="1D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0CCF"/>
    <w:multiLevelType w:val="hybridMultilevel"/>
    <w:tmpl w:val="3BF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51FCA"/>
    <w:multiLevelType w:val="hybridMultilevel"/>
    <w:tmpl w:val="CF544BA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73"/>
    <w:rsid w:val="0000030F"/>
    <w:rsid w:val="00091382"/>
    <w:rsid w:val="000B0619"/>
    <w:rsid w:val="000B61CA"/>
    <w:rsid w:val="000F7610"/>
    <w:rsid w:val="00103106"/>
    <w:rsid w:val="00114ED7"/>
    <w:rsid w:val="00140B0E"/>
    <w:rsid w:val="00197F28"/>
    <w:rsid w:val="001A5CA9"/>
    <w:rsid w:val="001B2AC1"/>
    <w:rsid w:val="001B403A"/>
    <w:rsid w:val="001D37AC"/>
    <w:rsid w:val="002025C1"/>
    <w:rsid w:val="00217980"/>
    <w:rsid w:val="00231E39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13D2"/>
    <w:rsid w:val="00364079"/>
    <w:rsid w:val="003834E3"/>
    <w:rsid w:val="003C5528"/>
    <w:rsid w:val="004077FB"/>
    <w:rsid w:val="00424DD9"/>
    <w:rsid w:val="0046104A"/>
    <w:rsid w:val="004717C5"/>
    <w:rsid w:val="00523479"/>
    <w:rsid w:val="00535002"/>
    <w:rsid w:val="00543DB7"/>
    <w:rsid w:val="005729B0"/>
    <w:rsid w:val="0062623B"/>
    <w:rsid w:val="00641630"/>
    <w:rsid w:val="00670E83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11F4A"/>
    <w:rsid w:val="0082694C"/>
    <w:rsid w:val="0084073D"/>
    <w:rsid w:val="00841146"/>
    <w:rsid w:val="0088504C"/>
    <w:rsid w:val="0089382B"/>
    <w:rsid w:val="008A1907"/>
    <w:rsid w:val="008C6BCA"/>
    <w:rsid w:val="008C7B50"/>
    <w:rsid w:val="009B3C40"/>
    <w:rsid w:val="009C2F62"/>
    <w:rsid w:val="00A42540"/>
    <w:rsid w:val="00A50939"/>
    <w:rsid w:val="00A63671"/>
    <w:rsid w:val="00AA6A40"/>
    <w:rsid w:val="00B5664D"/>
    <w:rsid w:val="00BA5B40"/>
    <w:rsid w:val="00BD0206"/>
    <w:rsid w:val="00BD61C6"/>
    <w:rsid w:val="00C2098A"/>
    <w:rsid w:val="00C5444A"/>
    <w:rsid w:val="00C612DA"/>
    <w:rsid w:val="00C7741E"/>
    <w:rsid w:val="00C777E8"/>
    <w:rsid w:val="00C875AB"/>
    <w:rsid w:val="00CA3DF1"/>
    <w:rsid w:val="00CA4581"/>
    <w:rsid w:val="00CE18D5"/>
    <w:rsid w:val="00D04109"/>
    <w:rsid w:val="00DA2940"/>
    <w:rsid w:val="00DD6416"/>
    <w:rsid w:val="00DF19CD"/>
    <w:rsid w:val="00DF4E0A"/>
    <w:rsid w:val="00E02DCD"/>
    <w:rsid w:val="00E12C60"/>
    <w:rsid w:val="00E22E87"/>
    <w:rsid w:val="00E57630"/>
    <w:rsid w:val="00E86C2B"/>
    <w:rsid w:val="00ED6D71"/>
    <w:rsid w:val="00EF7CC9"/>
    <w:rsid w:val="00F207C0"/>
    <w:rsid w:val="00F20AE5"/>
    <w:rsid w:val="00F645C7"/>
    <w:rsid w:val="00FA0573"/>
    <w:rsid w:val="00FE57B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CE9C2-1759-4457-991D-D58CE1B5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1CADE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FA0573"/>
    <w:pPr>
      <w:spacing w:after="120" w:line="264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94C290D212461AAD7B3F76A950B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4131-61A7-4BA9-B61A-12E8B4996F6E}"/>
      </w:docPartPr>
      <w:docPartBody>
        <w:p w:rsidR="006414CE" w:rsidRDefault="001B56A2">
          <w:pPr>
            <w:pStyle w:val="4294C290D212461AAD7B3F76A950BF5E"/>
          </w:pPr>
          <w:r w:rsidRPr="00333CD3">
            <w:t>YN</w:t>
          </w:r>
        </w:p>
      </w:docPartBody>
    </w:docPart>
    <w:docPart>
      <w:docPartPr>
        <w:name w:val="DCB1C53B6DAD4A699CD2EF9EB690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4A105-F777-47A2-AA9E-DA691155C539}"/>
      </w:docPartPr>
      <w:docPartBody>
        <w:p w:rsidR="006414CE" w:rsidRDefault="001B56A2">
          <w:pPr>
            <w:pStyle w:val="DCB1C53B6DAD4A699CD2EF9EB690B787"/>
          </w:pPr>
          <w:r>
            <w:t>Objective</w:t>
          </w:r>
        </w:p>
      </w:docPartBody>
    </w:docPart>
    <w:docPart>
      <w:docPartPr>
        <w:name w:val="9E7ACCB1E8B5485DA6D1E367786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4F46-A403-491A-BBFD-E420BAB3A1C7}"/>
      </w:docPartPr>
      <w:docPartBody>
        <w:p w:rsidR="006414CE" w:rsidRDefault="001B56A2">
          <w:pPr>
            <w:pStyle w:val="9E7ACCB1E8B5485DA6D1E367786EEFE5"/>
          </w:pPr>
          <w:r w:rsidRPr="00333CD3">
            <w:t>Skills</w:t>
          </w:r>
        </w:p>
      </w:docPartBody>
    </w:docPart>
    <w:docPart>
      <w:docPartPr>
        <w:name w:val="188D7CEFE1EF4FE0BD510EF4BE20A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A6F8D-4E1C-468E-BF04-33A8B29D6C33}"/>
      </w:docPartPr>
      <w:docPartBody>
        <w:p w:rsidR="006414CE" w:rsidRDefault="001B56A2">
          <w:pPr>
            <w:pStyle w:val="188D7CEFE1EF4FE0BD510EF4BE20A46F"/>
          </w:pPr>
          <w:r>
            <w:t>Your Name</w:t>
          </w:r>
        </w:p>
      </w:docPartBody>
    </w:docPart>
    <w:docPart>
      <w:docPartPr>
        <w:name w:val="1BB4270369B8448FA54A85B3D7F3A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8258-69CF-4E8C-829E-B82433F15D1D}"/>
      </w:docPartPr>
      <w:docPartBody>
        <w:p w:rsidR="006414CE" w:rsidRDefault="001B56A2">
          <w:pPr>
            <w:pStyle w:val="1BB4270369B8448FA54A85B3D7F3AF49"/>
          </w:pPr>
          <w:r>
            <w:t>Profession or Industry</w:t>
          </w:r>
        </w:p>
      </w:docPartBody>
    </w:docPart>
    <w:docPart>
      <w:docPartPr>
        <w:name w:val="88A9D84EA319451EBD53891EA0A29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6E5E-2065-4350-B327-FF0E2391D5BA}"/>
      </w:docPartPr>
      <w:docPartBody>
        <w:p w:rsidR="006414CE" w:rsidRDefault="001B56A2">
          <w:pPr>
            <w:pStyle w:val="88A9D84EA319451EBD53891EA0A29A58"/>
          </w:pPr>
          <w:r w:rsidRPr="00333CD3">
            <w:t>Link to other online properties: Portfolio/Website/Blog</w:t>
          </w:r>
        </w:p>
      </w:docPartBody>
    </w:docPart>
    <w:docPart>
      <w:docPartPr>
        <w:name w:val="85A027EADBFF4B669A8A62761B02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9F7D4-DDAD-4A45-9D2E-13420DC3B963}"/>
      </w:docPartPr>
      <w:docPartBody>
        <w:p w:rsidR="006414CE" w:rsidRDefault="001B56A2">
          <w:pPr>
            <w:pStyle w:val="85A027EADBFF4B669A8A62761B025B72"/>
          </w:pPr>
          <w:r w:rsidRPr="00333CD3">
            <w:t>Education</w:t>
          </w:r>
        </w:p>
      </w:docPartBody>
    </w:docPart>
    <w:docPart>
      <w:docPartPr>
        <w:name w:val="3273C20432CA457780FC5F21ACC3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CCEE3-8356-4579-906C-4366673DA0E3}"/>
      </w:docPartPr>
      <w:docPartBody>
        <w:p w:rsidR="006414CE" w:rsidRDefault="001B56A2">
          <w:pPr>
            <w:pStyle w:val="3273C20432CA457780FC5F21ACC30CF9"/>
          </w:pPr>
          <w:r w:rsidRPr="00333CD3">
            <w:t>School</w:t>
          </w:r>
        </w:p>
      </w:docPartBody>
    </w:docPart>
    <w:docPart>
      <w:docPartPr>
        <w:name w:val="CD3A813CD91D4AB3916CD0B73EA95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8035-E121-4E48-B09D-896722BABE22}"/>
      </w:docPartPr>
      <w:docPartBody>
        <w:p w:rsidR="006414CE" w:rsidRDefault="001B56A2">
          <w:pPr>
            <w:pStyle w:val="CD3A813CD91D4AB3916CD0B73EA959E4"/>
          </w:pPr>
          <w:r w:rsidRPr="00333CD3">
            <w:t>Volunteer Experience or Leadership</w:t>
          </w:r>
        </w:p>
      </w:docPartBody>
    </w:docPart>
    <w:docPart>
      <w:docPartPr>
        <w:name w:val="7A867544C0904EE6B72DBF5507E4F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8FB97-CE4B-4D2F-84CF-B14C58A49523}"/>
      </w:docPartPr>
      <w:docPartBody>
        <w:p w:rsidR="006414CE" w:rsidRDefault="009B5AFD" w:rsidP="009B5AFD">
          <w:pPr>
            <w:pStyle w:val="7A867544C0904EE6B72DBF5507E4FA5E"/>
          </w:pPr>
          <w:r w:rsidRPr="00333CD3">
            <w:t>Skills</w:t>
          </w:r>
        </w:p>
      </w:docPartBody>
    </w:docPart>
    <w:docPart>
      <w:docPartPr>
        <w:name w:val="528B81349FE9405585C498799C57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C4E3-5940-42EF-8E3C-7EB1A15082A0}"/>
      </w:docPartPr>
      <w:docPartBody>
        <w:p w:rsidR="006414CE" w:rsidRDefault="009B5AFD" w:rsidP="009B5AFD">
          <w:pPr>
            <w:pStyle w:val="528B81349FE9405585C498799C57CFCC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80811C30D725406A9E3D8D7EB4A5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7A5A-A190-4847-AEAC-6649A5AF4A4D}"/>
      </w:docPartPr>
      <w:docPartBody>
        <w:p w:rsidR="006414CE" w:rsidRDefault="009B5AFD" w:rsidP="009B5AFD">
          <w:pPr>
            <w:pStyle w:val="80811C30D725406A9E3D8D7EB4A5C1C6"/>
          </w:pPr>
          <w:r w:rsidRPr="00333CD3">
            <w:t>Link to other online properties: Portfolio/Website/Blog</w:t>
          </w:r>
        </w:p>
      </w:docPartBody>
    </w:docPart>
    <w:docPart>
      <w:docPartPr>
        <w:name w:val="8A7DE8727E10486EA088E76077002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1ED4C-72E6-4B16-B0F9-CEC65DCCC2B3}"/>
      </w:docPartPr>
      <w:docPartBody>
        <w:p w:rsidR="006414CE" w:rsidRDefault="009B5AFD" w:rsidP="009B5AFD">
          <w:pPr>
            <w:pStyle w:val="8A7DE8727E10486EA088E76077002699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FD"/>
    <w:rsid w:val="00060269"/>
    <w:rsid w:val="000A24B3"/>
    <w:rsid w:val="001B56A2"/>
    <w:rsid w:val="006414CE"/>
    <w:rsid w:val="007C7455"/>
    <w:rsid w:val="009B5AFD"/>
    <w:rsid w:val="00B242BD"/>
    <w:rsid w:val="00C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94C290D212461AAD7B3F76A950BF5E">
    <w:name w:val="4294C290D212461AAD7B3F76A950BF5E"/>
  </w:style>
  <w:style w:type="paragraph" w:customStyle="1" w:styleId="DCB1C53B6DAD4A699CD2EF9EB690B787">
    <w:name w:val="DCB1C53B6DAD4A699CD2EF9EB690B787"/>
  </w:style>
  <w:style w:type="paragraph" w:customStyle="1" w:styleId="918FE091DEDC45328AE689FB1AC93FF9">
    <w:name w:val="918FE091DEDC45328AE689FB1AC93FF9"/>
  </w:style>
  <w:style w:type="paragraph" w:customStyle="1" w:styleId="9E7ACCB1E8B5485DA6D1E367786EEFE5">
    <w:name w:val="9E7ACCB1E8B5485DA6D1E367786EEFE5"/>
  </w:style>
  <w:style w:type="paragraph" w:customStyle="1" w:styleId="7EBD0961130E4042B83235D8D9B04214">
    <w:name w:val="7EBD0961130E4042B83235D8D9B04214"/>
  </w:style>
  <w:style w:type="paragraph" w:customStyle="1" w:styleId="188D7CEFE1EF4FE0BD510EF4BE20A46F">
    <w:name w:val="188D7CEFE1EF4FE0BD510EF4BE20A46F"/>
  </w:style>
  <w:style w:type="paragraph" w:customStyle="1" w:styleId="1BB4270369B8448FA54A85B3D7F3AF49">
    <w:name w:val="1BB4270369B8448FA54A85B3D7F3AF49"/>
  </w:style>
  <w:style w:type="paragraph" w:customStyle="1" w:styleId="88A9D84EA319451EBD53891EA0A29A58">
    <w:name w:val="88A9D84EA319451EBD53891EA0A29A58"/>
  </w:style>
  <w:style w:type="paragraph" w:customStyle="1" w:styleId="D99ECA878D994F718649BD9280A45A0E">
    <w:name w:val="D99ECA878D994F718649BD9280A45A0E"/>
  </w:style>
  <w:style w:type="paragraph" w:customStyle="1" w:styleId="7B107C6DF1074CCE95535EC1A73C92C0">
    <w:name w:val="7B107C6DF1074CCE95535EC1A73C92C0"/>
  </w:style>
  <w:style w:type="paragraph" w:customStyle="1" w:styleId="934094B4D65B48E7BB6D9A85ADA8D2DF">
    <w:name w:val="934094B4D65B48E7BB6D9A85ADA8D2DF"/>
  </w:style>
  <w:style w:type="paragraph" w:customStyle="1" w:styleId="5D6FC2DEB9CE443BAD4BFF340046F478">
    <w:name w:val="5D6FC2DEB9CE443BAD4BFF340046F478"/>
  </w:style>
  <w:style w:type="paragraph" w:customStyle="1" w:styleId="65FBCE5F0B8846C995FE4C6B592EA2CA">
    <w:name w:val="65FBCE5F0B8846C995FE4C6B592EA2CA"/>
  </w:style>
  <w:style w:type="paragraph" w:customStyle="1" w:styleId="3503EB4069574085A6211D5541B524F1">
    <w:name w:val="3503EB4069574085A6211D5541B524F1"/>
  </w:style>
  <w:style w:type="paragraph" w:customStyle="1" w:styleId="870FE0B632384CC7A3F03AF2ACEDB99B">
    <w:name w:val="870FE0B632384CC7A3F03AF2ACEDB99B"/>
  </w:style>
  <w:style w:type="paragraph" w:customStyle="1" w:styleId="3117FE01F0C842BDB1E48333493BF83B">
    <w:name w:val="3117FE01F0C842BDB1E48333493BF83B"/>
  </w:style>
  <w:style w:type="paragraph" w:customStyle="1" w:styleId="E895D9DE3975469FB321261361C2E30E">
    <w:name w:val="E895D9DE3975469FB321261361C2E30E"/>
  </w:style>
  <w:style w:type="paragraph" w:customStyle="1" w:styleId="85A027EADBFF4B669A8A62761B025B72">
    <w:name w:val="85A027EADBFF4B669A8A62761B025B72"/>
  </w:style>
  <w:style w:type="paragraph" w:customStyle="1" w:styleId="88BE68E169B44FB7805C170C7F67DBA2">
    <w:name w:val="88BE68E169B44FB7805C170C7F67DBA2"/>
  </w:style>
  <w:style w:type="paragraph" w:customStyle="1" w:styleId="6CEFC0824ABD428D98258BF077960BD6">
    <w:name w:val="6CEFC0824ABD428D98258BF077960BD6"/>
  </w:style>
  <w:style w:type="paragraph" w:customStyle="1" w:styleId="D035468FF5234672BC5843E71338733C">
    <w:name w:val="D035468FF5234672BC5843E71338733C"/>
  </w:style>
  <w:style w:type="paragraph" w:customStyle="1" w:styleId="0C87D0251D164B69B36018FA38CF63D7">
    <w:name w:val="0C87D0251D164B69B36018FA38CF63D7"/>
  </w:style>
  <w:style w:type="paragraph" w:customStyle="1" w:styleId="A5CE64019C914BEDB26454A3DF53472D">
    <w:name w:val="A5CE64019C914BEDB26454A3DF53472D"/>
  </w:style>
  <w:style w:type="paragraph" w:customStyle="1" w:styleId="7F218ADC26FB4F4382057347811482BF">
    <w:name w:val="7F218ADC26FB4F4382057347811482BF"/>
  </w:style>
  <w:style w:type="paragraph" w:customStyle="1" w:styleId="3273C20432CA457780FC5F21ACC30CF9">
    <w:name w:val="3273C20432CA457780FC5F21ACC30CF9"/>
  </w:style>
  <w:style w:type="paragraph" w:customStyle="1" w:styleId="26C3E49DD1AC4E8BA12A36CF6A66AD70">
    <w:name w:val="26C3E49DD1AC4E8BA12A36CF6A66AD70"/>
  </w:style>
  <w:style w:type="paragraph" w:customStyle="1" w:styleId="CD3A813CD91D4AB3916CD0B73EA959E4">
    <w:name w:val="CD3A813CD91D4AB3916CD0B73EA959E4"/>
  </w:style>
  <w:style w:type="paragraph" w:customStyle="1" w:styleId="1D98C82333AB4C07A5D9D8A29827025A">
    <w:name w:val="1D98C82333AB4C07A5D9D8A29827025A"/>
  </w:style>
  <w:style w:type="paragraph" w:customStyle="1" w:styleId="7A867544C0904EE6B72DBF5507E4FA5E">
    <w:name w:val="7A867544C0904EE6B72DBF5507E4FA5E"/>
    <w:rsid w:val="009B5AFD"/>
  </w:style>
  <w:style w:type="paragraph" w:customStyle="1" w:styleId="C136398A747E424AAF390788955B46AD">
    <w:name w:val="C136398A747E424AAF390788955B46AD"/>
    <w:rsid w:val="009B5AFD"/>
  </w:style>
  <w:style w:type="paragraph" w:customStyle="1" w:styleId="528B81349FE9405585C498799C57CFCC">
    <w:name w:val="528B81349FE9405585C498799C57CFCC"/>
    <w:rsid w:val="009B5AFD"/>
  </w:style>
  <w:style w:type="paragraph" w:customStyle="1" w:styleId="DE5BCB939F27456195B5398C4FD69ECC">
    <w:name w:val="DE5BCB939F27456195B5398C4FD69ECC"/>
    <w:rsid w:val="009B5AFD"/>
  </w:style>
  <w:style w:type="paragraph" w:customStyle="1" w:styleId="3A2692CFCBE34724A90C90BDBD11E116">
    <w:name w:val="3A2692CFCBE34724A90C90BDBD11E116"/>
    <w:rsid w:val="009B5AFD"/>
  </w:style>
  <w:style w:type="paragraph" w:customStyle="1" w:styleId="1CB7A421806B48C1B6DBCC17CDC0A8E6">
    <w:name w:val="1CB7A421806B48C1B6DBCC17CDC0A8E6"/>
    <w:rsid w:val="009B5AFD"/>
  </w:style>
  <w:style w:type="paragraph" w:customStyle="1" w:styleId="B0E6C3A978E34EBCA504F18272557396">
    <w:name w:val="B0E6C3A978E34EBCA504F18272557396"/>
    <w:rsid w:val="009B5AFD"/>
  </w:style>
  <w:style w:type="paragraph" w:customStyle="1" w:styleId="80811C30D725406A9E3D8D7EB4A5C1C6">
    <w:name w:val="80811C30D725406A9E3D8D7EB4A5C1C6"/>
    <w:rsid w:val="009B5AFD"/>
  </w:style>
  <w:style w:type="paragraph" w:customStyle="1" w:styleId="8A7DE8727E10486EA088E76077002699">
    <w:name w:val="8A7DE8727E10486EA088E76077002699"/>
    <w:rsid w:val="009B5AFD"/>
  </w:style>
  <w:style w:type="paragraph" w:customStyle="1" w:styleId="E181FC5F757D4042BD5FBFCE1BB9AA7C">
    <w:name w:val="E181FC5F757D4042BD5FBFCE1BB9AA7C"/>
    <w:rsid w:val="00CE4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jeffreysanford@gmail.com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B81C72-C23C-4B5C-937D-A5860547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136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Front-End Web Developer</dc:subject>
  <dc:creator>Jeffrey Sanford</dc:creator>
  <cp:keywords/>
  <dc:description>jeffreysanford.us
jeffreysanford@gmail.com</dc:description>
  <cp:lastModifiedBy>Jeffrey Sanford</cp:lastModifiedBy>
  <cp:revision>8</cp:revision>
  <cp:lastPrinted>2016-12-02T01:53:00Z</cp:lastPrinted>
  <dcterms:created xsi:type="dcterms:W3CDTF">2016-12-01T21:59:00Z</dcterms:created>
  <dcterms:modified xsi:type="dcterms:W3CDTF">2016-12-02T01:55:00Z</dcterms:modified>
</cp:coreProperties>
</file>